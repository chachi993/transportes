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8D33" w14:textId="77777777" w:rsidR="00505622" w:rsidRPr="00A925F4" w:rsidRDefault="00505622" w:rsidP="00505622">
      <w:pPr>
        <w:pStyle w:val="Sinespaciado"/>
        <w:jc w:val="center"/>
        <w:rPr>
          <w:b/>
          <w:sz w:val="40"/>
          <w:szCs w:val="40"/>
        </w:rPr>
      </w:pPr>
      <w:r w:rsidRPr="00A925F4">
        <w:rPr>
          <w:b/>
          <w:sz w:val="40"/>
          <w:szCs w:val="40"/>
        </w:rPr>
        <w:t>Universidad ORT Uruguay</w:t>
      </w:r>
    </w:p>
    <w:p w14:paraId="2601C169" w14:textId="77777777" w:rsidR="00505622" w:rsidRPr="00A925F4" w:rsidRDefault="00505622" w:rsidP="00505622">
      <w:pPr>
        <w:pStyle w:val="Sinespaciado"/>
        <w:jc w:val="center"/>
        <w:rPr>
          <w:b/>
          <w:sz w:val="40"/>
          <w:szCs w:val="40"/>
        </w:rPr>
      </w:pPr>
      <w:r w:rsidRPr="00A925F4">
        <w:rPr>
          <w:b/>
          <w:sz w:val="40"/>
          <w:szCs w:val="40"/>
        </w:rPr>
        <w:t>Facultad de Ingeniería</w:t>
      </w:r>
    </w:p>
    <w:p w14:paraId="2C65917E" w14:textId="77777777" w:rsidR="00505622" w:rsidRPr="008E5B43" w:rsidRDefault="008E5B43" w:rsidP="008E5B43">
      <w:pPr>
        <w:pStyle w:val="Sinespaciado"/>
        <w:jc w:val="center"/>
        <w:rPr>
          <w:b/>
          <w:sz w:val="28"/>
          <w:szCs w:val="40"/>
        </w:rPr>
      </w:pPr>
      <w:r w:rsidRPr="007A1A65">
        <w:rPr>
          <w:b/>
          <w:sz w:val="32"/>
          <w:szCs w:val="40"/>
        </w:rPr>
        <w:t>Escuela de Tecnología</w:t>
      </w:r>
    </w:p>
    <w:p w14:paraId="4F8B5907" w14:textId="77777777" w:rsidR="00505622" w:rsidRDefault="00505622" w:rsidP="00505622">
      <w:pPr>
        <w:jc w:val="center"/>
      </w:pPr>
    </w:p>
    <w:p w14:paraId="2FE33B9C" w14:textId="77777777" w:rsidR="00505622" w:rsidRDefault="00505622" w:rsidP="00505622">
      <w:pPr>
        <w:jc w:val="center"/>
      </w:pPr>
    </w:p>
    <w:p w14:paraId="3B728FE3" w14:textId="77777777" w:rsidR="00505622" w:rsidRDefault="00505622" w:rsidP="00505622">
      <w:pPr>
        <w:jc w:val="center"/>
      </w:pPr>
    </w:p>
    <w:p w14:paraId="3506C47E" w14:textId="77777777" w:rsidR="00505622" w:rsidRDefault="00505622" w:rsidP="00505622">
      <w:pPr>
        <w:jc w:val="center"/>
      </w:pPr>
    </w:p>
    <w:p w14:paraId="5FACE51F" w14:textId="374AC9D7" w:rsidR="00505622" w:rsidRDefault="004552A2" w:rsidP="0050562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OBLIGATORIO PROGRAMACION 1</w:t>
      </w:r>
    </w:p>
    <w:p w14:paraId="5C6BB547" w14:textId="2093BDF6" w:rsidR="00505622" w:rsidRPr="00451528" w:rsidRDefault="00451528" w:rsidP="00451528">
      <w:pPr>
        <w:jc w:val="center"/>
        <w:rPr>
          <w:b/>
          <w:sz w:val="40"/>
          <w:szCs w:val="40"/>
        </w:rPr>
      </w:pPr>
      <w:r>
        <w:rPr>
          <w:noProof/>
          <w:lang w:eastAsia="es-UY"/>
        </w:rPr>
        <w:drawing>
          <wp:anchor distT="0" distB="0" distL="114300" distR="114300" simplePos="0" relativeHeight="251658240" behindDoc="0" locked="0" layoutInCell="1" allowOverlap="1" wp14:anchorId="611C9F3B" wp14:editId="25C5B631">
            <wp:simplePos x="0" y="0"/>
            <wp:positionH relativeFrom="column">
              <wp:posOffset>2320418</wp:posOffset>
            </wp:positionH>
            <wp:positionV relativeFrom="paragraph">
              <wp:posOffset>431165</wp:posOffset>
            </wp:positionV>
            <wp:extent cx="821690" cy="878840"/>
            <wp:effectExtent l="0" t="0" r="3810" b="0"/>
            <wp:wrapTopAndBottom/>
            <wp:docPr id="8" name="Imagen 8" descr="C:\Users\Pocho Gazzano\Downloads\WhatsApp Image 2021-05-26 at 2.06.5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cho Gazzano\Downloads\WhatsApp Image 2021-05-26 at 2.06.50 A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69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1A65">
        <w:rPr>
          <w:b/>
          <w:sz w:val="40"/>
          <w:szCs w:val="40"/>
        </w:rPr>
        <w:t>DOCUMENTO DE ANÁ</w:t>
      </w:r>
      <w:r w:rsidR="004552A2">
        <w:rPr>
          <w:b/>
          <w:sz w:val="40"/>
          <w:szCs w:val="40"/>
        </w:rPr>
        <w:t>LISIS</w:t>
      </w:r>
    </w:p>
    <w:p w14:paraId="7F480C7F" w14:textId="22E1F330" w:rsidR="00451528" w:rsidRDefault="00451528" w:rsidP="00505622">
      <w:pPr>
        <w:jc w:val="center"/>
      </w:pPr>
      <w:r>
        <w:rPr>
          <w:b/>
        </w:rPr>
        <w:t>Machado</w:t>
      </w:r>
      <w:r>
        <w:rPr>
          <w:b/>
        </w:rPr>
        <w:t>,</w:t>
      </w:r>
      <w:r w:rsidRPr="00451528">
        <w:rPr>
          <w:b/>
        </w:rPr>
        <w:t xml:space="preserve"> </w:t>
      </w:r>
      <w:r>
        <w:rPr>
          <w:b/>
        </w:rPr>
        <w:t>Esteban – 135605</w:t>
      </w:r>
      <w:r>
        <w:t xml:space="preserve"> </w:t>
      </w:r>
    </w:p>
    <w:p w14:paraId="4F9DE8F4" w14:textId="355980FE" w:rsidR="004552A2" w:rsidRDefault="004552A2" w:rsidP="00505622">
      <w:pPr>
        <w:jc w:val="center"/>
        <w:rPr>
          <w:b/>
        </w:rPr>
      </w:pPr>
      <w:r>
        <w:t>[FOTO ESTUDIANTE]</w:t>
      </w:r>
    </w:p>
    <w:p w14:paraId="16010E1E" w14:textId="67D043F4" w:rsidR="00451528" w:rsidRDefault="00451528" w:rsidP="00451528">
      <w:pPr>
        <w:jc w:val="center"/>
        <w:rPr>
          <w:b/>
        </w:rPr>
      </w:pPr>
      <w:r>
        <w:rPr>
          <w:b/>
        </w:rPr>
        <w:t xml:space="preserve">Taramasco, </w:t>
      </w:r>
      <w:r>
        <w:rPr>
          <w:b/>
        </w:rPr>
        <w:t>Sabrina</w:t>
      </w:r>
      <w:r>
        <w:rPr>
          <w:b/>
        </w:rPr>
        <w:t xml:space="preserve"> – 456789</w:t>
      </w: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7E08D0AC" wp14:editId="157B47D7">
            <wp:simplePos x="0" y="0"/>
            <wp:positionH relativeFrom="column">
              <wp:posOffset>2320147</wp:posOffset>
            </wp:positionH>
            <wp:positionV relativeFrom="paragraph">
              <wp:posOffset>223848</wp:posOffset>
            </wp:positionV>
            <wp:extent cx="842010" cy="1150620"/>
            <wp:effectExtent l="0" t="0" r="0" b="508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0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0B0F21" w14:textId="079CFA6D" w:rsidR="00451528" w:rsidRPr="00505622" w:rsidRDefault="00451528" w:rsidP="00451528">
      <w:pPr>
        <w:jc w:val="center"/>
        <w:rPr>
          <w:b/>
        </w:rPr>
      </w:pPr>
      <w:r>
        <w:rPr>
          <w:b/>
        </w:rPr>
        <w:t>Villar, Florencia</w:t>
      </w:r>
      <w:r>
        <w:rPr>
          <w:b/>
        </w:rPr>
        <w:t xml:space="preserve"> - </w:t>
      </w:r>
      <w:r>
        <w:rPr>
          <w:b/>
        </w:rPr>
        <w:t>218320</w:t>
      </w:r>
    </w:p>
    <w:p w14:paraId="01C14278" w14:textId="77777777" w:rsidR="004552A2" w:rsidRDefault="004552A2" w:rsidP="00505622">
      <w:pPr>
        <w:jc w:val="center"/>
        <w:rPr>
          <w:b/>
        </w:rPr>
      </w:pPr>
    </w:p>
    <w:p w14:paraId="6E1FB9DA" w14:textId="00D3BD7F" w:rsidR="004552A2" w:rsidRDefault="00451528" w:rsidP="00505622">
      <w:pPr>
        <w:jc w:val="center"/>
        <w:rPr>
          <w:b/>
        </w:rPr>
      </w:pPr>
      <w:r>
        <w:rPr>
          <w:b/>
        </w:rPr>
        <w:t>Grupo M1C</w:t>
      </w:r>
    </w:p>
    <w:p w14:paraId="5229CC3E" w14:textId="229CDB77" w:rsidR="00505622" w:rsidRDefault="003563B8" w:rsidP="00505622">
      <w:pPr>
        <w:jc w:val="center"/>
        <w:rPr>
          <w:b/>
        </w:rPr>
      </w:pPr>
      <w:r>
        <w:rPr>
          <w:b/>
        </w:rPr>
        <w:t>Docente</w:t>
      </w:r>
      <w:r w:rsidR="00505622" w:rsidRPr="00505622">
        <w:rPr>
          <w:b/>
        </w:rPr>
        <w:t xml:space="preserve">: </w:t>
      </w:r>
      <w:r w:rsidR="00451528">
        <w:rPr>
          <w:b/>
        </w:rPr>
        <w:t>Diaz, Bruno</w:t>
      </w:r>
    </w:p>
    <w:p w14:paraId="288D5498" w14:textId="76AA8389" w:rsidR="008E5B43" w:rsidRPr="00505622" w:rsidRDefault="00451528" w:rsidP="00505622">
      <w:pPr>
        <w:jc w:val="center"/>
        <w:rPr>
          <w:b/>
        </w:rPr>
      </w:pPr>
      <w:r>
        <w:rPr>
          <w:b/>
        </w:rPr>
        <w:t>Analista en Tecnologías de la información</w:t>
      </w:r>
    </w:p>
    <w:p w14:paraId="50F31E8A" w14:textId="77777777" w:rsidR="007A1A65" w:rsidRDefault="007A1A65" w:rsidP="00505622">
      <w:pPr>
        <w:jc w:val="center"/>
        <w:rPr>
          <w:b/>
        </w:rPr>
      </w:pPr>
    </w:p>
    <w:p w14:paraId="19E76D60" w14:textId="4F152A1F" w:rsidR="00505622" w:rsidRDefault="00451528" w:rsidP="00505622">
      <w:pPr>
        <w:jc w:val="center"/>
        <w:rPr>
          <w:b/>
        </w:rPr>
      </w:pPr>
      <w:r>
        <w:rPr>
          <w:b/>
        </w:rPr>
        <w:t>21/10/2021</w:t>
      </w:r>
    </w:p>
    <w:p w14:paraId="5E5BBC29" w14:textId="77777777" w:rsidR="00505622" w:rsidRPr="00A05B82" w:rsidRDefault="0063289F" w:rsidP="00A05B82">
      <w:pPr>
        <w:pStyle w:val="TituloNoIndice"/>
      </w:pPr>
      <w:r w:rsidRPr="00450F51">
        <w:t>Índice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s-UY"/>
        </w:rPr>
        <w:id w:val="268664525"/>
        <w:docPartObj>
          <w:docPartGallery w:val="Table of Contents"/>
          <w:docPartUnique/>
        </w:docPartObj>
      </w:sdtPr>
      <w:sdtEndPr/>
      <w:sdtContent>
        <w:p w14:paraId="004E6B42" w14:textId="77777777" w:rsidR="000F1E36" w:rsidRDefault="000F1E36">
          <w:pPr>
            <w:pStyle w:val="TtuloTDC"/>
          </w:pPr>
        </w:p>
        <w:p w14:paraId="5B7567D7" w14:textId="77777777" w:rsidR="007A1A65" w:rsidRDefault="008726EF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r>
            <w:rPr>
              <w:lang w:val="es-ES"/>
            </w:rPr>
            <w:fldChar w:fldCharType="begin"/>
          </w:r>
          <w:r w:rsidR="000F1E36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514014266" w:history="1">
            <w:r w:rsidR="007A1A65" w:rsidRPr="00557503">
              <w:rPr>
                <w:rStyle w:val="Hipervnculo"/>
                <w:noProof/>
              </w:rPr>
              <w:t>1.</w:t>
            </w:r>
            <w:r w:rsidR="007A1A65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7A1A65" w:rsidRPr="00557503">
              <w:rPr>
                <w:rStyle w:val="Hipervnculo"/>
                <w:noProof/>
              </w:rPr>
              <w:t>Descripción general del problema a resolver</w:t>
            </w:r>
            <w:r w:rsidR="007A1A65">
              <w:rPr>
                <w:noProof/>
                <w:webHidden/>
              </w:rPr>
              <w:tab/>
            </w:r>
            <w:r w:rsidR="007A1A65">
              <w:rPr>
                <w:noProof/>
                <w:webHidden/>
              </w:rPr>
              <w:fldChar w:fldCharType="begin"/>
            </w:r>
            <w:r w:rsidR="007A1A65">
              <w:rPr>
                <w:noProof/>
                <w:webHidden/>
              </w:rPr>
              <w:instrText xml:space="preserve"> PAGEREF _Toc514014266 \h </w:instrText>
            </w:r>
            <w:r w:rsidR="007A1A65">
              <w:rPr>
                <w:noProof/>
                <w:webHidden/>
              </w:rPr>
            </w:r>
            <w:r w:rsidR="007A1A65">
              <w:rPr>
                <w:noProof/>
                <w:webHidden/>
              </w:rPr>
              <w:fldChar w:fldCharType="separate"/>
            </w:r>
            <w:r w:rsidR="007A1A65">
              <w:rPr>
                <w:noProof/>
                <w:webHidden/>
              </w:rPr>
              <w:t>3</w:t>
            </w:r>
            <w:r w:rsidR="007A1A65">
              <w:rPr>
                <w:noProof/>
                <w:webHidden/>
              </w:rPr>
              <w:fldChar w:fldCharType="end"/>
            </w:r>
          </w:hyperlink>
        </w:p>
        <w:p w14:paraId="421D8B08" w14:textId="77777777" w:rsidR="007A1A65" w:rsidRDefault="00114DB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514014267" w:history="1">
            <w:r w:rsidR="007A1A65" w:rsidRPr="00557503">
              <w:rPr>
                <w:rStyle w:val="Hipervnculo"/>
                <w:noProof/>
              </w:rPr>
              <w:t>1.1.</w:t>
            </w:r>
            <w:r w:rsidR="007A1A65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7A1A65" w:rsidRPr="00557503">
              <w:rPr>
                <w:rStyle w:val="Hipervnculo"/>
                <w:noProof/>
              </w:rPr>
              <w:t>Tipos de usuario del sistema</w:t>
            </w:r>
            <w:r w:rsidR="007A1A65">
              <w:rPr>
                <w:noProof/>
                <w:webHidden/>
              </w:rPr>
              <w:tab/>
            </w:r>
            <w:r w:rsidR="007A1A65">
              <w:rPr>
                <w:noProof/>
                <w:webHidden/>
              </w:rPr>
              <w:fldChar w:fldCharType="begin"/>
            </w:r>
            <w:r w:rsidR="007A1A65">
              <w:rPr>
                <w:noProof/>
                <w:webHidden/>
              </w:rPr>
              <w:instrText xml:space="preserve"> PAGEREF _Toc514014267 \h </w:instrText>
            </w:r>
            <w:r w:rsidR="007A1A65">
              <w:rPr>
                <w:noProof/>
                <w:webHidden/>
              </w:rPr>
            </w:r>
            <w:r w:rsidR="007A1A65">
              <w:rPr>
                <w:noProof/>
                <w:webHidden/>
              </w:rPr>
              <w:fldChar w:fldCharType="separate"/>
            </w:r>
            <w:r w:rsidR="007A1A65">
              <w:rPr>
                <w:noProof/>
                <w:webHidden/>
              </w:rPr>
              <w:t>3</w:t>
            </w:r>
            <w:r w:rsidR="007A1A65">
              <w:rPr>
                <w:noProof/>
                <w:webHidden/>
              </w:rPr>
              <w:fldChar w:fldCharType="end"/>
            </w:r>
          </w:hyperlink>
        </w:p>
        <w:p w14:paraId="026B97AA" w14:textId="77777777" w:rsidR="007A1A65" w:rsidRDefault="00114DB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514014268" w:history="1">
            <w:r w:rsidR="007A1A65" w:rsidRPr="00557503">
              <w:rPr>
                <w:rStyle w:val="Hipervnculo"/>
                <w:noProof/>
              </w:rPr>
              <w:t>1.2.</w:t>
            </w:r>
            <w:r w:rsidR="007A1A65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7A1A65" w:rsidRPr="00557503">
              <w:rPr>
                <w:rStyle w:val="Hipervnculo"/>
                <w:noProof/>
              </w:rPr>
              <w:t>Listado de funcionalidades</w:t>
            </w:r>
            <w:r w:rsidR="007A1A65">
              <w:rPr>
                <w:noProof/>
                <w:webHidden/>
              </w:rPr>
              <w:tab/>
            </w:r>
            <w:r w:rsidR="007A1A65">
              <w:rPr>
                <w:noProof/>
                <w:webHidden/>
              </w:rPr>
              <w:fldChar w:fldCharType="begin"/>
            </w:r>
            <w:r w:rsidR="007A1A65">
              <w:rPr>
                <w:noProof/>
                <w:webHidden/>
              </w:rPr>
              <w:instrText xml:space="preserve"> PAGEREF _Toc514014268 \h </w:instrText>
            </w:r>
            <w:r w:rsidR="007A1A65">
              <w:rPr>
                <w:noProof/>
                <w:webHidden/>
              </w:rPr>
            </w:r>
            <w:r w:rsidR="007A1A65">
              <w:rPr>
                <w:noProof/>
                <w:webHidden/>
              </w:rPr>
              <w:fldChar w:fldCharType="separate"/>
            </w:r>
            <w:r w:rsidR="007A1A65">
              <w:rPr>
                <w:noProof/>
                <w:webHidden/>
              </w:rPr>
              <w:t>3</w:t>
            </w:r>
            <w:r w:rsidR="007A1A65">
              <w:rPr>
                <w:noProof/>
                <w:webHidden/>
              </w:rPr>
              <w:fldChar w:fldCharType="end"/>
            </w:r>
          </w:hyperlink>
        </w:p>
        <w:p w14:paraId="74A5FB7E" w14:textId="77777777" w:rsidR="007A1A65" w:rsidRDefault="00114DB0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514014269" w:history="1">
            <w:r w:rsidR="007A1A65" w:rsidRPr="00557503">
              <w:rPr>
                <w:rStyle w:val="Hipervnculo"/>
                <w:noProof/>
              </w:rPr>
              <w:t>2.</w:t>
            </w:r>
            <w:r w:rsidR="007A1A65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7A1A65" w:rsidRPr="00557503">
              <w:rPr>
                <w:rStyle w:val="Hipervnculo"/>
                <w:noProof/>
              </w:rPr>
              <w:t>Detalle de Funcionalidades</w:t>
            </w:r>
            <w:r w:rsidR="007A1A65">
              <w:rPr>
                <w:noProof/>
                <w:webHidden/>
              </w:rPr>
              <w:tab/>
            </w:r>
            <w:r w:rsidR="007A1A65">
              <w:rPr>
                <w:noProof/>
                <w:webHidden/>
              </w:rPr>
              <w:fldChar w:fldCharType="begin"/>
            </w:r>
            <w:r w:rsidR="007A1A65">
              <w:rPr>
                <w:noProof/>
                <w:webHidden/>
              </w:rPr>
              <w:instrText xml:space="preserve"> PAGEREF _Toc514014269 \h </w:instrText>
            </w:r>
            <w:r w:rsidR="007A1A65">
              <w:rPr>
                <w:noProof/>
                <w:webHidden/>
              </w:rPr>
            </w:r>
            <w:r w:rsidR="007A1A65">
              <w:rPr>
                <w:noProof/>
                <w:webHidden/>
              </w:rPr>
              <w:fldChar w:fldCharType="separate"/>
            </w:r>
            <w:r w:rsidR="007A1A65">
              <w:rPr>
                <w:noProof/>
                <w:webHidden/>
              </w:rPr>
              <w:t>4</w:t>
            </w:r>
            <w:r w:rsidR="007A1A65">
              <w:rPr>
                <w:noProof/>
                <w:webHidden/>
              </w:rPr>
              <w:fldChar w:fldCharType="end"/>
            </w:r>
          </w:hyperlink>
        </w:p>
        <w:p w14:paraId="1EAE0D75" w14:textId="77777777" w:rsidR="007A1A65" w:rsidRDefault="00114DB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514014270" w:history="1">
            <w:r w:rsidR="007A1A65" w:rsidRPr="00557503">
              <w:rPr>
                <w:rStyle w:val="Hipervnculo"/>
                <w:noProof/>
              </w:rPr>
              <w:t>2.1</w:t>
            </w:r>
            <w:r w:rsidR="007A1A65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7A1A65" w:rsidRPr="00557503">
              <w:rPr>
                <w:rStyle w:val="Hipervnculo"/>
                <w:noProof/>
              </w:rPr>
              <w:t>F01 – Nombre de Funcionalidad 1</w:t>
            </w:r>
            <w:r w:rsidR="007A1A65">
              <w:rPr>
                <w:noProof/>
                <w:webHidden/>
              </w:rPr>
              <w:tab/>
            </w:r>
            <w:r w:rsidR="007A1A65">
              <w:rPr>
                <w:noProof/>
                <w:webHidden/>
              </w:rPr>
              <w:fldChar w:fldCharType="begin"/>
            </w:r>
            <w:r w:rsidR="007A1A65">
              <w:rPr>
                <w:noProof/>
                <w:webHidden/>
              </w:rPr>
              <w:instrText xml:space="preserve"> PAGEREF _Toc514014270 \h </w:instrText>
            </w:r>
            <w:r w:rsidR="007A1A65">
              <w:rPr>
                <w:noProof/>
                <w:webHidden/>
              </w:rPr>
            </w:r>
            <w:r w:rsidR="007A1A65">
              <w:rPr>
                <w:noProof/>
                <w:webHidden/>
              </w:rPr>
              <w:fldChar w:fldCharType="separate"/>
            </w:r>
            <w:r w:rsidR="007A1A65">
              <w:rPr>
                <w:noProof/>
                <w:webHidden/>
              </w:rPr>
              <w:t>4</w:t>
            </w:r>
            <w:r w:rsidR="007A1A65">
              <w:rPr>
                <w:noProof/>
                <w:webHidden/>
              </w:rPr>
              <w:fldChar w:fldCharType="end"/>
            </w:r>
          </w:hyperlink>
        </w:p>
        <w:p w14:paraId="164715A7" w14:textId="77777777" w:rsidR="007A1A65" w:rsidRDefault="00114DB0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514014271" w:history="1">
            <w:r w:rsidR="007A1A65" w:rsidRPr="00557503">
              <w:rPr>
                <w:rStyle w:val="Hipervnculo"/>
                <w:noProof/>
              </w:rPr>
              <w:t>2.1.1</w:t>
            </w:r>
            <w:r w:rsidR="007A1A65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7A1A65" w:rsidRPr="00557503">
              <w:rPr>
                <w:rStyle w:val="Hipervnculo"/>
                <w:noProof/>
              </w:rPr>
              <w:t>Acceso</w:t>
            </w:r>
            <w:r w:rsidR="007A1A65">
              <w:rPr>
                <w:noProof/>
                <w:webHidden/>
              </w:rPr>
              <w:tab/>
            </w:r>
            <w:r w:rsidR="007A1A65">
              <w:rPr>
                <w:noProof/>
                <w:webHidden/>
              </w:rPr>
              <w:fldChar w:fldCharType="begin"/>
            </w:r>
            <w:r w:rsidR="007A1A65">
              <w:rPr>
                <w:noProof/>
                <w:webHidden/>
              </w:rPr>
              <w:instrText xml:space="preserve"> PAGEREF _Toc514014271 \h </w:instrText>
            </w:r>
            <w:r w:rsidR="007A1A65">
              <w:rPr>
                <w:noProof/>
                <w:webHidden/>
              </w:rPr>
            </w:r>
            <w:r w:rsidR="007A1A65">
              <w:rPr>
                <w:noProof/>
                <w:webHidden/>
              </w:rPr>
              <w:fldChar w:fldCharType="separate"/>
            </w:r>
            <w:r w:rsidR="007A1A65">
              <w:rPr>
                <w:noProof/>
                <w:webHidden/>
              </w:rPr>
              <w:t>4</w:t>
            </w:r>
            <w:r w:rsidR="007A1A65">
              <w:rPr>
                <w:noProof/>
                <w:webHidden/>
              </w:rPr>
              <w:fldChar w:fldCharType="end"/>
            </w:r>
          </w:hyperlink>
        </w:p>
        <w:p w14:paraId="40165A78" w14:textId="77777777" w:rsidR="007A1A65" w:rsidRDefault="00114DB0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514014272" w:history="1">
            <w:r w:rsidR="007A1A65" w:rsidRPr="00557503">
              <w:rPr>
                <w:rStyle w:val="Hipervnculo"/>
                <w:noProof/>
              </w:rPr>
              <w:t>2.1.2</w:t>
            </w:r>
            <w:r w:rsidR="007A1A65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7A1A65" w:rsidRPr="00557503">
              <w:rPr>
                <w:rStyle w:val="Hipervnculo"/>
                <w:noProof/>
              </w:rPr>
              <w:t>Descripción</w:t>
            </w:r>
            <w:r w:rsidR="007A1A65">
              <w:rPr>
                <w:noProof/>
                <w:webHidden/>
              </w:rPr>
              <w:tab/>
            </w:r>
            <w:r w:rsidR="007A1A65">
              <w:rPr>
                <w:noProof/>
                <w:webHidden/>
              </w:rPr>
              <w:fldChar w:fldCharType="begin"/>
            </w:r>
            <w:r w:rsidR="007A1A65">
              <w:rPr>
                <w:noProof/>
                <w:webHidden/>
              </w:rPr>
              <w:instrText xml:space="preserve"> PAGEREF _Toc514014272 \h </w:instrText>
            </w:r>
            <w:r w:rsidR="007A1A65">
              <w:rPr>
                <w:noProof/>
                <w:webHidden/>
              </w:rPr>
            </w:r>
            <w:r w:rsidR="007A1A65">
              <w:rPr>
                <w:noProof/>
                <w:webHidden/>
              </w:rPr>
              <w:fldChar w:fldCharType="separate"/>
            </w:r>
            <w:r w:rsidR="007A1A65">
              <w:rPr>
                <w:noProof/>
                <w:webHidden/>
              </w:rPr>
              <w:t>4</w:t>
            </w:r>
            <w:r w:rsidR="007A1A65">
              <w:rPr>
                <w:noProof/>
                <w:webHidden/>
              </w:rPr>
              <w:fldChar w:fldCharType="end"/>
            </w:r>
          </w:hyperlink>
        </w:p>
        <w:p w14:paraId="34998D47" w14:textId="77777777" w:rsidR="007A1A65" w:rsidRDefault="00114DB0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514014273" w:history="1">
            <w:r w:rsidR="007A1A65" w:rsidRPr="00557503">
              <w:rPr>
                <w:rStyle w:val="Hipervnculo"/>
                <w:noProof/>
              </w:rPr>
              <w:t>2.1.3</w:t>
            </w:r>
            <w:r w:rsidR="007A1A65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7A1A65" w:rsidRPr="00557503">
              <w:rPr>
                <w:rStyle w:val="Hipervnculo"/>
                <w:noProof/>
              </w:rPr>
              <w:t>Interfaz de usuario</w:t>
            </w:r>
            <w:r w:rsidR="007A1A65">
              <w:rPr>
                <w:noProof/>
                <w:webHidden/>
              </w:rPr>
              <w:tab/>
            </w:r>
            <w:r w:rsidR="007A1A65">
              <w:rPr>
                <w:noProof/>
                <w:webHidden/>
              </w:rPr>
              <w:fldChar w:fldCharType="begin"/>
            </w:r>
            <w:r w:rsidR="007A1A65">
              <w:rPr>
                <w:noProof/>
                <w:webHidden/>
              </w:rPr>
              <w:instrText xml:space="preserve"> PAGEREF _Toc514014273 \h </w:instrText>
            </w:r>
            <w:r w:rsidR="007A1A65">
              <w:rPr>
                <w:noProof/>
                <w:webHidden/>
              </w:rPr>
            </w:r>
            <w:r w:rsidR="007A1A65">
              <w:rPr>
                <w:noProof/>
                <w:webHidden/>
              </w:rPr>
              <w:fldChar w:fldCharType="separate"/>
            </w:r>
            <w:r w:rsidR="007A1A65">
              <w:rPr>
                <w:noProof/>
                <w:webHidden/>
              </w:rPr>
              <w:t>4</w:t>
            </w:r>
            <w:r w:rsidR="007A1A65">
              <w:rPr>
                <w:noProof/>
                <w:webHidden/>
              </w:rPr>
              <w:fldChar w:fldCharType="end"/>
            </w:r>
          </w:hyperlink>
        </w:p>
        <w:p w14:paraId="01CDB4EA" w14:textId="77777777" w:rsidR="007A1A65" w:rsidRDefault="00114DB0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514014274" w:history="1">
            <w:r w:rsidR="007A1A65" w:rsidRPr="00557503">
              <w:rPr>
                <w:rStyle w:val="Hipervnculo"/>
                <w:noProof/>
              </w:rPr>
              <w:t>2.1.4</w:t>
            </w:r>
            <w:r w:rsidR="007A1A65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7A1A65" w:rsidRPr="00557503">
              <w:rPr>
                <w:rStyle w:val="Hipervnculo"/>
                <w:noProof/>
              </w:rPr>
              <w:t>Validaciones</w:t>
            </w:r>
            <w:r w:rsidR="007A1A65">
              <w:rPr>
                <w:noProof/>
                <w:webHidden/>
              </w:rPr>
              <w:tab/>
            </w:r>
            <w:r w:rsidR="007A1A65">
              <w:rPr>
                <w:noProof/>
                <w:webHidden/>
              </w:rPr>
              <w:fldChar w:fldCharType="begin"/>
            </w:r>
            <w:r w:rsidR="007A1A65">
              <w:rPr>
                <w:noProof/>
                <w:webHidden/>
              </w:rPr>
              <w:instrText xml:space="preserve"> PAGEREF _Toc514014274 \h </w:instrText>
            </w:r>
            <w:r w:rsidR="007A1A65">
              <w:rPr>
                <w:noProof/>
                <w:webHidden/>
              </w:rPr>
            </w:r>
            <w:r w:rsidR="007A1A65">
              <w:rPr>
                <w:noProof/>
                <w:webHidden/>
              </w:rPr>
              <w:fldChar w:fldCharType="separate"/>
            </w:r>
            <w:r w:rsidR="007A1A65">
              <w:rPr>
                <w:noProof/>
                <w:webHidden/>
              </w:rPr>
              <w:t>4</w:t>
            </w:r>
            <w:r w:rsidR="007A1A65">
              <w:rPr>
                <w:noProof/>
                <w:webHidden/>
              </w:rPr>
              <w:fldChar w:fldCharType="end"/>
            </w:r>
          </w:hyperlink>
        </w:p>
        <w:p w14:paraId="4BA2197F" w14:textId="77777777" w:rsidR="000F1E36" w:rsidRDefault="008726EF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14:paraId="24B90897" w14:textId="77777777" w:rsidR="00505622" w:rsidRDefault="00505622">
      <w:pPr>
        <w:spacing w:line="276" w:lineRule="auto"/>
        <w:rPr>
          <w:b/>
        </w:rPr>
      </w:pPr>
      <w:r>
        <w:rPr>
          <w:b/>
        </w:rPr>
        <w:br w:type="page"/>
      </w:r>
    </w:p>
    <w:p w14:paraId="698B3F1A" w14:textId="77777777" w:rsidR="009607B2" w:rsidRPr="000F1E36" w:rsidRDefault="00505622" w:rsidP="00B74B10">
      <w:pPr>
        <w:pStyle w:val="Titulo1Numerado"/>
      </w:pPr>
      <w:r w:rsidRPr="00450F51">
        <w:lastRenderedPageBreak/>
        <w:t xml:space="preserve"> </w:t>
      </w:r>
      <w:bookmarkStart w:id="0" w:name="_Toc514014266"/>
      <w:r w:rsidR="00B74B10">
        <w:t>Descripción general</w:t>
      </w:r>
      <w:r w:rsidR="008E5B43">
        <w:t xml:space="preserve"> del problema a reso</w:t>
      </w:r>
      <w:r w:rsidR="007A1A65">
        <w:t>l</w:t>
      </w:r>
      <w:r w:rsidR="008E5B43">
        <w:t>ver</w:t>
      </w:r>
      <w:bookmarkEnd w:id="0"/>
    </w:p>
    <w:p w14:paraId="281F91DD" w14:textId="77777777" w:rsidR="00300F10" w:rsidRDefault="00451528" w:rsidP="004552A2">
      <w:pPr>
        <w:spacing w:line="240" w:lineRule="auto"/>
      </w:pPr>
      <w:r>
        <w:t xml:space="preserve">Se plantea fabricar un programa de envíos de mercadería, en el cual interactúan empresas y personas. </w:t>
      </w:r>
    </w:p>
    <w:p w14:paraId="1E00B5C5" w14:textId="5E2B9384" w:rsidR="00C7460D" w:rsidRDefault="00451528" w:rsidP="004552A2">
      <w:pPr>
        <w:spacing w:line="240" w:lineRule="auto"/>
      </w:pPr>
      <w:r>
        <w:t>Las personas pueden solicitar realizar envíos detallando el producto a transportar y las empresas pueden llevarlo según su capacidad de transporte. Los tipos de transporte serán ad</w:t>
      </w:r>
      <w:r w:rsidR="00300F10">
        <w:t>ministrados por un perfil administrador quien también habilitará y deshabilitará las empresas.</w:t>
      </w:r>
    </w:p>
    <w:p w14:paraId="48C70CB0" w14:textId="2F75305F" w:rsidR="00300F10" w:rsidRDefault="00300F10" w:rsidP="004552A2">
      <w:pPr>
        <w:spacing w:line="240" w:lineRule="auto"/>
      </w:pPr>
      <w:r>
        <w:t>El programa administra estadísitas sobre las solicitudes, los envíos en tránsito y los finalizados a los usuarios.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9"/>
        <w:gridCol w:w="4215"/>
      </w:tblGrid>
      <w:tr w:rsidR="0003056D" w14:paraId="72A5E3BE" w14:textId="77777777" w:rsidTr="004552A2">
        <w:tc>
          <w:tcPr>
            <w:tcW w:w="4289" w:type="dxa"/>
          </w:tcPr>
          <w:p w14:paraId="1C49FA92" w14:textId="77777777" w:rsidR="0003056D" w:rsidRPr="002E433C" w:rsidRDefault="0003056D" w:rsidP="0003056D">
            <w:pPr>
              <w:pStyle w:val="TituloIlustracinTabla"/>
            </w:pPr>
          </w:p>
        </w:tc>
        <w:tc>
          <w:tcPr>
            <w:tcW w:w="4215" w:type="dxa"/>
          </w:tcPr>
          <w:p w14:paraId="5D1E68C3" w14:textId="77777777" w:rsidR="0003056D" w:rsidRPr="00C01B55" w:rsidRDefault="0003056D" w:rsidP="00B74B10">
            <w:pPr>
              <w:pStyle w:val="Prrafodelista"/>
              <w:keepNext/>
              <w:spacing w:after="0" w:line="240" w:lineRule="auto"/>
              <w:ind w:left="0"/>
              <w:jc w:val="center"/>
              <w:rPr>
                <w:noProof/>
                <w:lang w:eastAsia="es-UY"/>
              </w:rPr>
            </w:pPr>
          </w:p>
        </w:tc>
      </w:tr>
    </w:tbl>
    <w:p w14:paraId="611EE73C" w14:textId="77777777" w:rsidR="009607B2" w:rsidRPr="000F1E36" w:rsidRDefault="004552A2" w:rsidP="000F1E36">
      <w:pPr>
        <w:pStyle w:val="Titulo2Numerado"/>
      </w:pPr>
      <w:r>
        <w:t xml:space="preserve">  </w:t>
      </w:r>
      <w:bookmarkStart w:id="1" w:name="_Toc514014267"/>
      <w:r>
        <w:t>Tipos de usuario del sistema</w:t>
      </w:r>
      <w:bookmarkEnd w:id="1"/>
    </w:p>
    <w:p w14:paraId="7999C255" w14:textId="75C9393F" w:rsidR="004552A2" w:rsidRDefault="00300F10" w:rsidP="00486C9C">
      <w:pPr>
        <w:spacing w:line="240" w:lineRule="auto"/>
      </w:pPr>
      <w:r>
        <w:t>Habrá 3 tipos de perfiles en la aplicación:</w:t>
      </w:r>
    </w:p>
    <w:p w14:paraId="43A60FC3" w14:textId="2F62CC57" w:rsidR="00300F10" w:rsidRDefault="00300F10" w:rsidP="00486C9C">
      <w:pPr>
        <w:spacing w:line="240" w:lineRule="auto"/>
      </w:pPr>
      <w:r>
        <w:tab/>
        <w:t>Perfil administrador</w:t>
      </w:r>
    </w:p>
    <w:p w14:paraId="3613E874" w14:textId="2AC98578" w:rsidR="00300F10" w:rsidRDefault="00300F10" w:rsidP="00486C9C">
      <w:pPr>
        <w:spacing w:line="240" w:lineRule="auto"/>
      </w:pPr>
      <w:r>
        <w:tab/>
        <w:t>Perfil “persona”</w:t>
      </w:r>
    </w:p>
    <w:p w14:paraId="10121BDF" w14:textId="0666C366" w:rsidR="00300F10" w:rsidRDefault="00300F10" w:rsidP="00486C9C">
      <w:pPr>
        <w:spacing w:line="240" w:lineRule="auto"/>
      </w:pPr>
      <w:r>
        <w:tab/>
        <w:t>Perfil “empresa”</w:t>
      </w:r>
    </w:p>
    <w:p w14:paraId="1AC13968" w14:textId="77777777" w:rsidR="004552A2" w:rsidRDefault="00B74B10" w:rsidP="00B74B10">
      <w:pPr>
        <w:pStyle w:val="Titulo2Numerado"/>
        <w:ind w:left="788" w:hanging="431"/>
      </w:pPr>
      <w:r>
        <w:t xml:space="preserve"> </w:t>
      </w:r>
      <w:bookmarkStart w:id="2" w:name="_Toc514014268"/>
      <w:r>
        <w:t>Listado de funcionalidades</w:t>
      </w:r>
      <w:bookmarkEnd w:id="2"/>
    </w:p>
    <w:p w14:paraId="67294E95" w14:textId="5150599C" w:rsidR="00B74B10" w:rsidRDefault="00300F10" w:rsidP="00B74B10">
      <w:r>
        <w:t>Las funcionalidades según los usuarios son las siguientes:</w:t>
      </w:r>
    </w:p>
    <w:p w14:paraId="7B3C0C3B" w14:textId="75256A51" w:rsidR="00300F10" w:rsidRDefault="00300F10" w:rsidP="00300F10">
      <w:pPr>
        <w:spacing w:line="276" w:lineRule="auto"/>
      </w:pPr>
      <w:r>
        <w:t>T</w:t>
      </w:r>
      <w:r>
        <w:t xml:space="preserve">01 – Registrarse en la aplicación – Usuario/s: </w:t>
      </w:r>
      <w:r>
        <w:t>Administrador/Persona/Empresa</w:t>
      </w:r>
      <w:r>
        <w:t xml:space="preserve"> </w:t>
      </w:r>
    </w:p>
    <w:p w14:paraId="49AE3FC6" w14:textId="5B606296" w:rsidR="00300F10" w:rsidRDefault="00300F10" w:rsidP="00300F10">
      <w:pPr>
        <w:spacing w:line="276" w:lineRule="auto"/>
      </w:pPr>
      <w:r>
        <w:t>T</w:t>
      </w:r>
      <w:r>
        <w:t>02 – Inicio de sesión en la aplicación – Usuario/s: Administrador/Persona/Empresa</w:t>
      </w:r>
    </w:p>
    <w:p w14:paraId="3CD17103" w14:textId="27D46315" w:rsidR="00300F10" w:rsidRDefault="00300F10" w:rsidP="00300F10">
      <w:pPr>
        <w:spacing w:line="276" w:lineRule="auto"/>
      </w:pPr>
      <w:r>
        <w:t>A</w:t>
      </w:r>
      <w:r>
        <w:t xml:space="preserve">01 </w:t>
      </w:r>
      <w:r>
        <w:t>–</w:t>
      </w:r>
      <w:r>
        <w:t xml:space="preserve"> </w:t>
      </w:r>
      <w:r>
        <w:t>Habilitar y dehabilitar a usuarios empresa</w:t>
      </w:r>
      <w:r>
        <w:t xml:space="preserve"> – Usuario/s: </w:t>
      </w:r>
      <w:r>
        <w:t>Administrador</w:t>
      </w:r>
    </w:p>
    <w:p w14:paraId="3A238A82" w14:textId="5DE652AD" w:rsidR="00300F10" w:rsidRDefault="00300F10" w:rsidP="00300F10">
      <w:pPr>
        <w:spacing w:line="276" w:lineRule="auto"/>
      </w:pPr>
      <w:r>
        <w:t>A01</w:t>
      </w:r>
      <w:r>
        <w:t>1</w:t>
      </w:r>
      <w:r>
        <w:t xml:space="preserve"> – </w:t>
      </w:r>
      <w:r>
        <w:t>Visualizar empresas</w:t>
      </w:r>
      <w:r>
        <w:t xml:space="preserve"> – Usuario/s: Administrador</w:t>
      </w:r>
    </w:p>
    <w:p w14:paraId="19E9D1D5" w14:textId="20780EFD" w:rsidR="00300F10" w:rsidRDefault="00300F10" w:rsidP="00300F10">
      <w:pPr>
        <w:spacing w:line="276" w:lineRule="auto"/>
      </w:pPr>
      <w:r>
        <w:t>A01</w:t>
      </w:r>
      <w:r>
        <w:t>2</w:t>
      </w:r>
      <w:r>
        <w:t xml:space="preserve"> – </w:t>
      </w:r>
      <w:r>
        <w:t>Buscar Empresas</w:t>
      </w:r>
      <w:r>
        <w:t xml:space="preserve"> – Usuario/s: Administrador</w:t>
      </w:r>
    </w:p>
    <w:p w14:paraId="49E95103" w14:textId="31C90AE0" w:rsidR="00300F10" w:rsidRDefault="00300F10" w:rsidP="00300F10">
      <w:pPr>
        <w:spacing w:line="276" w:lineRule="auto"/>
      </w:pPr>
      <w:r>
        <w:t>A</w:t>
      </w:r>
      <w:r>
        <w:t xml:space="preserve">02 - </w:t>
      </w:r>
      <w:r w:rsidR="00C91653">
        <w:t>Crear</w:t>
      </w:r>
      <w:r>
        <w:t xml:space="preserve"> tipos de vehículos – Usuario/s: </w:t>
      </w:r>
      <w:r w:rsidR="00C91653">
        <w:t>Administrador</w:t>
      </w:r>
    </w:p>
    <w:p w14:paraId="128A9A27" w14:textId="68046085" w:rsidR="00300F10" w:rsidRDefault="00C91653" w:rsidP="00C91653">
      <w:pPr>
        <w:spacing w:line="276" w:lineRule="auto"/>
      </w:pPr>
      <w:r>
        <w:t>A0</w:t>
      </w:r>
      <w:r>
        <w:t>2</w:t>
      </w:r>
      <w:r>
        <w:t xml:space="preserve">1 – Visualizar </w:t>
      </w:r>
      <w:r>
        <w:t>vehículos</w:t>
      </w:r>
      <w:r>
        <w:t xml:space="preserve"> – Usuario/s: Administrador</w:t>
      </w:r>
    </w:p>
    <w:p w14:paraId="5AEF2D36" w14:textId="5A756A5B" w:rsidR="00C91653" w:rsidRDefault="00C91653" w:rsidP="00C91653">
      <w:pPr>
        <w:spacing w:line="276" w:lineRule="auto"/>
      </w:pPr>
      <w:r>
        <w:t>P</w:t>
      </w:r>
      <w:r>
        <w:t>01 – R</w:t>
      </w:r>
      <w:r>
        <w:t>ealizar solicitud de envío (formulario)</w:t>
      </w:r>
      <w:r>
        <w:t xml:space="preserve">– Usuario/s:Persona </w:t>
      </w:r>
    </w:p>
    <w:p w14:paraId="24A644FD" w14:textId="48848883" w:rsidR="00C91653" w:rsidRDefault="00C91653" w:rsidP="00C91653">
      <w:pPr>
        <w:spacing w:line="276" w:lineRule="auto"/>
      </w:pPr>
      <w:r>
        <w:t>P</w:t>
      </w:r>
      <w:r>
        <w:t xml:space="preserve">02 – </w:t>
      </w:r>
      <w:r>
        <w:t>Visualizar listado de pedidos y estado</w:t>
      </w:r>
      <w:r>
        <w:t xml:space="preserve"> – Usuario/s: </w:t>
      </w:r>
      <w:r>
        <w:t>Persona</w:t>
      </w:r>
    </w:p>
    <w:p w14:paraId="09777B11" w14:textId="2F9047E6" w:rsidR="00E612AA" w:rsidRDefault="00E612AA" w:rsidP="00E612AA">
      <w:pPr>
        <w:spacing w:line="276" w:lineRule="auto"/>
      </w:pPr>
      <w:r>
        <w:lastRenderedPageBreak/>
        <w:t xml:space="preserve">P02 – Visualizar </w:t>
      </w:r>
      <w:r>
        <w:t>información estadística de solicitudes</w:t>
      </w:r>
      <w:r>
        <w:t xml:space="preserve"> – Usuario/s: Persona</w:t>
      </w:r>
    </w:p>
    <w:p w14:paraId="55D46E12" w14:textId="01344DBE" w:rsidR="00E612AA" w:rsidRDefault="00E612AA" w:rsidP="00E612AA">
      <w:pPr>
        <w:spacing w:line="276" w:lineRule="auto"/>
      </w:pPr>
      <w:r>
        <w:t>E</w:t>
      </w:r>
      <w:r>
        <w:t xml:space="preserve">01 – Realizar solicitud de envío (formulario)– Usuario/s:Persona </w:t>
      </w:r>
    </w:p>
    <w:p w14:paraId="518F90C3" w14:textId="14BAB161" w:rsidR="00E612AA" w:rsidRDefault="00E612AA" w:rsidP="00E612AA">
      <w:pPr>
        <w:spacing w:line="276" w:lineRule="auto"/>
      </w:pPr>
      <w:r>
        <w:t>E</w:t>
      </w:r>
      <w:r>
        <w:t>02 – Visualizar listado de pedidos y estado – Usuario/s: Persona</w:t>
      </w:r>
    </w:p>
    <w:p w14:paraId="0BB17C15" w14:textId="28F887D3" w:rsidR="00E612AA" w:rsidRDefault="00E612AA" w:rsidP="00E612AA">
      <w:pPr>
        <w:spacing w:line="276" w:lineRule="auto"/>
      </w:pPr>
      <w:r>
        <w:t>E</w:t>
      </w:r>
      <w:r>
        <w:t>02 – Visualizar información estadística de solicitudes – Usuario/s: Persona</w:t>
      </w:r>
    </w:p>
    <w:p w14:paraId="4D231473" w14:textId="77777777" w:rsidR="00E612AA" w:rsidRDefault="00E612AA" w:rsidP="00E612AA">
      <w:pPr>
        <w:spacing w:line="276" w:lineRule="auto"/>
      </w:pPr>
    </w:p>
    <w:p w14:paraId="68A573E3" w14:textId="77777777" w:rsidR="00E612AA" w:rsidRDefault="00E612AA" w:rsidP="00E612AA">
      <w:pPr>
        <w:spacing w:line="276" w:lineRule="auto"/>
      </w:pPr>
    </w:p>
    <w:p w14:paraId="1F75E8FA" w14:textId="77777777" w:rsidR="00E612AA" w:rsidRDefault="00E612AA" w:rsidP="00C91653">
      <w:pPr>
        <w:spacing w:line="276" w:lineRule="auto"/>
      </w:pPr>
    </w:p>
    <w:p w14:paraId="0AF7AE87" w14:textId="77777777" w:rsidR="00C91653" w:rsidRDefault="00C91653" w:rsidP="00C91653">
      <w:pPr>
        <w:spacing w:line="276" w:lineRule="auto"/>
      </w:pPr>
    </w:p>
    <w:p w14:paraId="172A2ECB" w14:textId="2EA0AE90" w:rsidR="00C91653" w:rsidRPr="00C91653" w:rsidRDefault="00C91653" w:rsidP="00C91653">
      <w:pPr>
        <w:spacing w:line="276" w:lineRule="auto"/>
      </w:pPr>
    </w:p>
    <w:p w14:paraId="36B8A41E" w14:textId="77777777" w:rsidR="00B74B10" w:rsidRPr="00B74B10" w:rsidRDefault="00B74B10" w:rsidP="00B74B10"/>
    <w:p w14:paraId="647CD249" w14:textId="77777777" w:rsidR="00486C9C" w:rsidRDefault="00486C9C">
      <w:pPr>
        <w:spacing w:after="200" w:line="276" w:lineRule="auto"/>
        <w:jc w:val="left"/>
      </w:pPr>
      <w:r>
        <w:br w:type="page"/>
      </w:r>
    </w:p>
    <w:p w14:paraId="239C2DFC" w14:textId="77777777" w:rsidR="00505622" w:rsidRPr="000F1E36" w:rsidRDefault="00B74B10" w:rsidP="000F1E36">
      <w:pPr>
        <w:pStyle w:val="Titulo1Numerado"/>
      </w:pPr>
      <w:bookmarkStart w:id="3" w:name="_Toc514014269"/>
      <w:r>
        <w:lastRenderedPageBreak/>
        <w:t>Detalle de Funcionalidades</w:t>
      </w:r>
      <w:bookmarkEnd w:id="3"/>
    </w:p>
    <w:p w14:paraId="399CF2DD" w14:textId="77777777" w:rsidR="00C7460D" w:rsidRPr="00C7460D" w:rsidRDefault="00B74B10" w:rsidP="00486C9C">
      <w:pPr>
        <w:spacing w:line="240" w:lineRule="auto"/>
      </w:pPr>
      <w:r>
        <w:t xml:space="preserve">A </w:t>
      </w:r>
      <w:r w:rsidR="008E5B43">
        <w:t>continuación,</w:t>
      </w:r>
      <w:r>
        <w:t xml:space="preserve"> se presenta el detalle de cada una de las funcionalidades a resolver en el obligatorio. Las funcionalidades están ordenadas por tipo de usuario.</w:t>
      </w:r>
    </w:p>
    <w:p w14:paraId="551DEBB7" w14:textId="77777777" w:rsidR="00E3307C" w:rsidRPr="000F1E36" w:rsidRDefault="00B74B10" w:rsidP="00486C9C">
      <w:pPr>
        <w:pStyle w:val="Titulo2Numerado"/>
        <w:numPr>
          <w:ilvl w:val="1"/>
          <w:numId w:val="19"/>
        </w:numPr>
      </w:pPr>
      <w:r>
        <w:t xml:space="preserve"> </w:t>
      </w:r>
      <w:bookmarkStart w:id="4" w:name="_Toc514014270"/>
      <w:r>
        <w:t>F01 – Nombre de Funcionalidad 1</w:t>
      </w:r>
      <w:bookmarkEnd w:id="4"/>
    </w:p>
    <w:p w14:paraId="77E8A6BD" w14:textId="77777777" w:rsidR="00E3307C" w:rsidRDefault="00B74B10" w:rsidP="00486C9C">
      <w:pPr>
        <w:pStyle w:val="Titulo3Numerado"/>
        <w:numPr>
          <w:ilvl w:val="2"/>
          <w:numId w:val="19"/>
        </w:numPr>
      </w:pPr>
      <w:bookmarkStart w:id="5" w:name="_Toc447566482"/>
      <w:bookmarkStart w:id="6" w:name="_Toc514014271"/>
      <w:r>
        <w:t>Acceso</w:t>
      </w:r>
      <w:bookmarkEnd w:id="5"/>
      <w:bookmarkEnd w:id="6"/>
    </w:p>
    <w:p w14:paraId="3351AA01" w14:textId="77777777" w:rsidR="00B74B10" w:rsidRDefault="00B74B10" w:rsidP="00B74B10">
      <w:r>
        <w:t>[Se deberá indicar que tipo de usuario puede acceder a esta funcionalidad. Si hay mas de un usuario que puede acceder se deberá indicar]</w:t>
      </w:r>
    </w:p>
    <w:p w14:paraId="5EF3C041" w14:textId="77777777" w:rsidR="008E5B43" w:rsidRDefault="008E5B43" w:rsidP="008E5B43">
      <w:pPr>
        <w:pStyle w:val="Titulo3Numerado"/>
        <w:numPr>
          <w:ilvl w:val="2"/>
          <w:numId w:val="19"/>
        </w:numPr>
      </w:pPr>
      <w:bookmarkStart w:id="7" w:name="_Toc514014272"/>
      <w:r>
        <w:t>Descripción</w:t>
      </w:r>
      <w:bookmarkEnd w:id="7"/>
    </w:p>
    <w:p w14:paraId="482359ED" w14:textId="77777777" w:rsidR="008E5B43" w:rsidRPr="008E5B43" w:rsidRDefault="008E5B43" w:rsidP="008E5B43">
      <w:r>
        <w:t>[Se deberá describir el objetivo de la funcionalidad]</w:t>
      </w:r>
    </w:p>
    <w:p w14:paraId="0F3DAA8C" w14:textId="77777777" w:rsidR="008E5B43" w:rsidRDefault="008E5B43" w:rsidP="008E5B43">
      <w:pPr>
        <w:pStyle w:val="Titulo3Numerado"/>
        <w:numPr>
          <w:ilvl w:val="2"/>
          <w:numId w:val="19"/>
        </w:numPr>
      </w:pPr>
      <w:bookmarkStart w:id="8" w:name="_Toc514014273"/>
      <w:r>
        <w:t>Interfaz de usuario</w:t>
      </w:r>
      <w:bookmarkEnd w:id="8"/>
    </w:p>
    <w:p w14:paraId="4BC48158" w14:textId="77777777" w:rsidR="008E5B43" w:rsidRDefault="008E5B43" w:rsidP="008E5B43">
      <w:r>
        <w:t>[Incluir diseño preliminar del formulario que se le presentará al usuario]</w:t>
      </w:r>
    </w:p>
    <w:p w14:paraId="4CA2E78E" w14:textId="77777777" w:rsidR="008E5B43" w:rsidRPr="008E5B43" w:rsidRDefault="008E5B43" w:rsidP="008E5B43">
      <w:r>
        <w:t xml:space="preserve">[Para este documento no es necesario presentar obligatoriamente captura de pantalla del diseño en HTML, puede sustituirse por dibujo a mano alzada o utilizando alguna herramienta de dibujo] </w:t>
      </w:r>
    </w:p>
    <w:p w14:paraId="209A2394" w14:textId="77777777" w:rsidR="008E5B43" w:rsidRDefault="008E5B43" w:rsidP="008E5B43">
      <w:pPr>
        <w:pStyle w:val="Titulo3Numerado"/>
        <w:numPr>
          <w:ilvl w:val="2"/>
          <w:numId w:val="19"/>
        </w:numPr>
      </w:pPr>
      <w:bookmarkStart w:id="9" w:name="_Toc514014274"/>
      <w:r>
        <w:t>Validaciones</w:t>
      </w:r>
      <w:bookmarkEnd w:id="9"/>
    </w:p>
    <w:p w14:paraId="5453BB4F" w14:textId="77777777" w:rsidR="008E5B43" w:rsidRDefault="008E5B43" w:rsidP="008E5B43">
      <w:r>
        <w:t xml:space="preserve">[Se deberá indicar que se debe validar en cada campo del formulario y </w:t>
      </w:r>
      <w:r w:rsidR="007A1A65">
        <w:t>cuál</w:t>
      </w:r>
      <w:r>
        <w:t xml:space="preserve"> será el mensaje de error /sugerencia en cada caso]</w:t>
      </w:r>
    </w:p>
    <w:p w14:paraId="2B4597AC" w14:textId="77777777" w:rsidR="008E5B43" w:rsidRPr="008E5B43" w:rsidRDefault="008E5B43" w:rsidP="008E5B43">
      <w:r>
        <w:t>[Incluir también que datos son obligatorios]</w:t>
      </w:r>
    </w:p>
    <w:p w14:paraId="27D87063" w14:textId="77777777" w:rsidR="00486C9C" w:rsidRDefault="00486C9C" w:rsidP="00486C9C">
      <w:pPr>
        <w:spacing w:line="240" w:lineRule="auto"/>
      </w:pPr>
    </w:p>
    <w:p w14:paraId="355C43B5" w14:textId="77777777" w:rsidR="00450F51" w:rsidRPr="00450F51" w:rsidRDefault="00450F51" w:rsidP="00450F51"/>
    <w:sectPr w:rsidR="00450F51" w:rsidRPr="00450F51" w:rsidSect="00505622">
      <w:footerReference w:type="default" r:id="rId10"/>
      <w:pgSz w:w="11906" w:h="16838" w:code="9"/>
      <w:pgMar w:top="1701" w:right="1701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5B865" w14:textId="77777777" w:rsidR="00114DB0" w:rsidRDefault="00114DB0" w:rsidP="00505622">
      <w:pPr>
        <w:spacing w:after="0" w:line="240" w:lineRule="auto"/>
      </w:pPr>
      <w:r>
        <w:separator/>
      </w:r>
    </w:p>
  </w:endnote>
  <w:endnote w:type="continuationSeparator" w:id="0">
    <w:p w14:paraId="04A2C0CC" w14:textId="77777777" w:rsidR="00114DB0" w:rsidRDefault="00114DB0" w:rsidP="0050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664499"/>
      <w:docPartObj>
        <w:docPartGallery w:val="Page Numbers (Bottom of Page)"/>
        <w:docPartUnique/>
      </w:docPartObj>
    </w:sdtPr>
    <w:sdtEndPr/>
    <w:sdtContent>
      <w:p w14:paraId="4109B9C4" w14:textId="77777777" w:rsidR="00B74B10" w:rsidRDefault="00B74B10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1A6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D285F82" w14:textId="77777777" w:rsidR="00B74B10" w:rsidRDefault="00B74B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98E85" w14:textId="77777777" w:rsidR="00114DB0" w:rsidRDefault="00114DB0" w:rsidP="00505622">
      <w:pPr>
        <w:spacing w:after="0" w:line="240" w:lineRule="auto"/>
      </w:pPr>
      <w:r>
        <w:separator/>
      </w:r>
    </w:p>
  </w:footnote>
  <w:footnote w:type="continuationSeparator" w:id="0">
    <w:p w14:paraId="547BDB30" w14:textId="77777777" w:rsidR="00114DB0" w:rsidRDefault="00114DB0" w:rsidP="00505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F0BAD"/>
    <w:multiLevelType w:val="hybridMultilevel"/>
    <w:tmpl w:val="424265F4"/>
    <w:lvl w:ilvl="0" w:tplc="3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FB3285"/>
    <w:multiLevelType w:val="multilevel"/>
    <w:tmpl w:val="9A7062CA"/>
    <w:lvl w:ilvl="0">
      <w:start w:val="1"/>
      <w:numFmt w:val="decimal"/>
      <w:pStyle w:val="Titulo1Numerado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73B5688"/>
    <w:multiLevelType w:val="multilevel"/>
    <w:tmpl w:val="FDD80E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ulo2Numerado"/>
      <w:lvlText w:val="%1.%2."/>
      <w:lvlJc w:val="left"/>
      <w:pPr>
        <w:ind w:left="792" w:hanging="432"/>
      </w:pPr>
    </w:lvl>
    <w:lvl w:ilvl="2">
      <w:start w:val="1"/>
      <w:numFmt w:val="decimal"/>
      <w:pStyle w:val="Titulo3Numerado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9A746FD"/>
    <w:multiLevelType w:val="multilevel"/>
    <w:tmpl w:val="362827D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4C936A5E"/>
    <w:multiLevelType w:val="multilevel"/>
    <w:tmpl w:val="362827D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2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2"/>
  </w:num>
  <w:num w:numId="16">
    <w:abstractNumId w:val="2"/>
  </w:num>
  <w:num w:numId="17">
    <w:abstractNumId w:val="1"/>
  </w:num>
  <w:num w:numId="18">
    <w:abstractNumId w:val="1"/>
  </w:num>
  <w:num w:numId="19">
    <w:abstractNumId w:val="3"/>
  </w:num>
  <w:num w:numId="20">
    <w:abstractNumId w:val="2"/>
  </w:num>
  <w:num w:numId="21">
    <w:abstractNumId w:val="1"/>
  </w:num>
  <w:num w:numId="22">
    <w:abstractNumId w:val="4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attachedTemplate r:id="rId1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zrr5t9xwmp0eageve2l5ef9ctws9tfst9p20&quot;&gt;HelenaGarbarino-Saved&lt;record-ids&gt;&lt;item&gt;342&lt;/item&gt;&lt;item&gt;597&lt;/item&gt;&lt;/record-ids&gt;&lt;/item&gt;&lt;/Libraries&gt;"/>
  </w:docVars>
  <w:rsids>
    <w:rsidRoot w:val="00451528"/>
    <w:rsid w:val="0002364A"/>
    <w:rsid w:val="0003056D"/>
    <w:rsid w:val="00066724"/>
    <w:rsid w:val="000F1E36"/>
    <w:rsid w:val="00114DB0"/>
    <w:rsid w:val="00144FFD"/>
    <w:rsid w:val="00173F40"/>
    <w:rsid w:val="001B3DA7"/>
    <w:rsid w:val="002005DE"/>
    <w:rsid w:val="002873A7"/>
    <w:rsid w:val="002A5A58"/>
    <w:rsid w:val="002D0AE0"/>
    <w:rsid w:val="002F66DB"/>
    <w:rsid w:val="00300F10"/>
    <w:rsid w:val="003563B8"/>
    <w:rsid w:val="003B2E1C"/>
    <w:rsid w:val="003B3136"/>
    <w:rsid w:val="003F42C3"/>
    <w:rsid w:val="00450F51"/>
    <w:rsid w:val="00451528"/>
    <w:rsid w:val="004552A2"/>
    <w:rsid w:val="00464362"/>
    <w:rsid w:val="00486C9C"/>
    <w:rsid w:val="004A4B2C"/>
    <w:rsid w:val="00505622"/>
    <w:rsid w:val="005A248B"/>
    <w:rsid w:val="005C03C0"/>
    <w:rsid w:val="005F7F03"/>
    <w:rsid w:val="00606FC5"/>
    <w:rsid w:val="0063289F"/>
    <w:rsid w:val="006461AA"/>
    <w:rsid w:val="006C2E60"/>
    <w:rsid w:val="00791CA2"/>
    <w:rsid w:val="007A1A65"/>
    <w:rsid w:val="0085080E"/>
    <w:rsid w:val="00865DC0"/>
    <w:rsid w:val="008726EF"/>
    <w:rsid w:val="00896DB6"/>
    <w:rsid w:val="008E5B43"/>
    <w:rsid w:val="009607B2"/>
    <w:rsid w:val="00987957"/>
    <w:rsid w:val="00A05B82"/>
    <w:rsid w:val="00A162F3"/>
    <w:rsid w:val="00A25E1F"/>
    <w:rsid w:val="00A417C3"/>
    <w:rsid w:val="00A64141"/>
    <w:rsid w:val="00A804B6"/>
    <w:rsid w:val="00A8065D"/>
    <w:rsid w:val="00A8366A"/>
    <w:rsid w:val="00A925F4"/>
    <w:rsid w:val="00B33E0E"/>
    <w:rsid w:val="00B74B10"/>
    <w:rsid w:val="00BD63F4"/>
    <w:rsid w:val="00BF376F"/>
    <w:rsid w:val="00C16F32"/>
    <w:rsid w:val="00C6312A"/>
    <w:rsid w:val="00C7460D"/>
    <w:rsid w:val="00C91653"/>
    <w:rsid w:val="00DC4D30"/>
    <w:rsid w:val="00E3307C"/>
    <w:rsid w:val="00E4527F"/>
    <w:rsid w:val="00E612AA"/>
    <w:rsid w:val="00E8090A"/>
    <w:rsid w:val="00EE3347"/>
    <w:rsid w:val="00FD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96890"/>
  <w15:docId w15:val="{4D5FDC90-AF76-5443-93CF-B7BEBE563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AE0"/>
    <w:pPr>
      <w:spacing w:after="24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aliases w:val="Título 1_SN"/>
    <w:basedOn w:val="Normal"/>
    <w:next w:val="Normal"/>
    <w:link w:val="Ttulo1Car"/>
    <w:uiPriority w:val="9"/>
    <w:qFormat/>
    <w:rsid w:val="002D0AE0"/>
    <w:pPr>
      <w:keepNext/>
      <w:keepLines/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D0AE0"/>
    <w:pPr>
      <w:spacing w:after="0" w:line="240" w:lineRule="auto"/>
    </w:pPr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59"/>
    <w:rsid w:val="00505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0562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505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05622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05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5622"/>
    <w:rPr>
      <w:rFonts w:ascii="Times New Roman" w:hAnsi="Times New Roman"/>
      <w:sz w:val="24"/>
    </w:rPr>
  </w:style>
  <w:style w:type="character" w:customStyle="1" w:styleId="Ttulo1Car">
    <w:name w:val="Título 1 Car"/>
    <w:aliases w:val="Título 1_SN Car"/>
    <w:basedOn w:val="Fuentedeprrafopredeter"/>
    <w:link w:val="Ttulo1"/>
    <w:uiPriority w:val="9"/>
    <w:rsid w:val="002D0AE0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TtuloTDC">
    <w:name w:val="TOC Heading"/>
    <w:basedOn w:val="Ttulo1"/>
    <w:next w:val="Normal"/>
    <w:uiPriority w:val="39"/>
    <w:unhideWhenUsed/>
    <w:rsid w:val="00450F51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F1E36"/>
    <w:pPr>
      <w:tabs>
        <w:tab w:val="left" w:pos="660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qFormat/>
    <w:rsid w:val="00865DC0"/>
    <w:rPr>
      <w:rFonts w:ascii="Times New Roman" w:hAnsi="Times New Roman"/>
      <w:color w:val="3333FF"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0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0F51"/>
    <w:rPr>
      <w:rFonts w:ascii="Tahoma" w:hAnsi="Tahoma" w:cs="Tahoma"/>
      <w:sz w:val="16"/>
      <w:szCs w:val="16"/>
    </w:rPr>
  </w:style>
  <w:style w:type="paragraph" w:customStyle="1" w:styleId="TituloNoIndice">
    <w:name w:val="Titulo_NoIndice"/>
    <w:basedOn w:val="Normal"/>
    <w:next w:val="Normal"/>
    <w:link w:val="TituloNoIndiceCar"/>
    <w:qFormat/>
    <w:rsid w:val="002D0AE0"/>
    <w:pPr>
      <w:spacing w:before="240"/>
    </w:pPr>
    <w:rPr>
      <w:b/>
      <w:sz w:val="32"/>
      <w:szCs w:val="32"/>
    </w:rPr>
  </w:style>
  <w:style w:type="paragraph" w:customStyle="1" w:styleId="Titulo1Numerado">
    <w:name w:val="Titulo1_Numerado"/>
    <w:basedOn w:val="Ttulo1"/>
    <w:next w:val="Normal"/>
    <w:link w:val="Titulo1NumeradoCar"/>
    <w:qFormat/>
    <w:rsid w:val="002D0AE0"/>
    <w:pPr>
      <w:numPr>
        <w:numId w:val="14"/>
      </w:numPr>
    </w:pPr>
  </w:style>
  <w:style w:type="character" w:customStyle="1" w:styleId="TituloNoIndiceCar">
    <w:name w:val="Titulo_NoIndice Car"/>
    <w:basedOn w:val="Fuentedeprrafopredeter"/>
    <w:link w:val="TituloNoIndice"/>
    <w:rsid w:val="002D0AE0"/>
    <w:rPr>
      <w:rFonts w:ascii="Times New Roman" w:hAnsi="Times New Roman"/>
      <w:b/>
      <w:sz w:val="32"/>
      <w:szCs w:val="32"/>
    </w:rPr>
  </w:style>
  <w:style w:type="paragraph" w:customStyle="1" w:styleId="Titulo2Numerado">
    <w:name w:val="Titulo2_Numerado"/>
    <w:basedOn w:val="Titulo1Numerado"/>
    <w:next w:val="Normal"/>
    <w:link w:val="Titulo2NumeradoCar"/>
    <w:qFormat/>
    <w:rsid w:val="000F1E36"/>
    <w:pPr>
      <w:numPr>
        <w:ilvl w:val="1"/>
        <w:numId w:val="16"/>
      </w:numPr>
      <w:outlineLvl w:val="1"/>
    </w:pPr>
    <w:rPr>
      <w:sz w:val="28"/>
    </w:rPr>
  </w:style>
  <w:style w:type="character" w:customStyle="1" w:styleId="Titulo1NumeradoCar">
    <w:name w:val="Titulo1_Numerado Car"/>
    <w:basedOn w:val="Ttulo1Car"/>
    <w:link w:val="Titulo1Numerado"/>
    <w:rsid w:val="002D0AE0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Titulo3Numerado">
    <w:name w:val="Titulo3_Numerado"/>
    <w:basedOn w:val="Titulo1Numerado"/>
    <w:next w:val="Normal"/>
    <w:link w:val="Titulo3NumeradoCar"/>
    <w:qFormat/>
    <w:rsid w:val="000F1E36"/>
    <w:pPr>
      <w:numPr>
        <w:ilvl w:val="2"/>
        <w:numId w:val="16"/>
      </w:numPr>
      <w:spacing w:line="276" w:lineRule="auto"/>
      <w:outlineLvl w:val="2"/>
    </w:pPr>
    <w:rPr>
      <w:sz w:val="28"/>
    </w:rPr>
  </w:style>
  <w:style w:type="character" w:customStyle="1" w:styleId="Titulo2NumeradoCar">
    <w:name w:val="Titulo2_Numerado Car"/>
    <w:basedOn w:val="Titulo1NumeradoCar"/>
    <w:link w:val="Titulo2Numerado"/>
    <w:rsid w:val="000F1E3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Titulo3NumeradoCar">
    <w:name w:val="Titulo3_Numerado Car"/>
    <w:basedOn w:val="Titulo1NumeradoCar"/>
    <w:link w:val="Titulo3Numerado"/>
    <w:rsid w:val="000F1E36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EndNoteBibliographyTitle">
    <w:name w:val="EndNote Bibliography Title"/>
    <w:basedOn w:val="Normal"/>
    <w:link w:val="EndNoteBibliographyTitleCar"/>
    <w:rsid w:val="003F42C3"/>
    <w:pPr>
      <w:spacing w:after="0"/>
      <w:jc w:val="center"/>
    </w:pPr>
    <w:rPr>
      <w:rFonts w:cs="Times New Roman"/>
      <w:noProof/>
      <w:lang w:val="en-US"/>
    </w:rPr>
  </w:style>
  <w:style w:type="character" w:customStyle="1" w:styleId="EndNoteBibliographyTitleCar">
    <w:name w:val="EndNote Bibliography Title Car"/>
    <w:basedOn w:val="Fuentedeprrafopredeter"/>
    <w:link w:val="EndNoteBibliographyTitle"/>
    <w:rsid w:val="003F42C3"/>
    <w:rPr>
      <w:rFonts w:ascii="Times New Roman" w:hAnsi="Times New Roman" w:cs="Times New Roman"/>
      <w:noProof/>
      <w:sz w:val="24"/>
      <w:lang w:val="en-US"/>
    </w:rPr>
  </w:style>
  <w:style w:type="paragraph" w:customStyle="1" w:styleId="EndNoteBibliography">
    <w:name w:val="EndNote Bibliography"/>
    <w:basedOn w:val="Normal"/>
    <w:link w:val="EndNoteBibliographyCar"/>
    <w:rsid w:val="003F42C3"/>
    <w:pPr>
      <w:spacing w:line="240" w:lineRule="auto"/>
    </w:pPr>
    <w:rPr>
      <w:rFonts w:cs="Times New Roman"/>
      <w:noProof/>
      <w:lang w:val="en-US"/>
    </w:rPr>
  </w:style>
  <w:style w:type="character" w:customStyle="1" w:styleId="EndNoteBibliographyCar">
    <w:name w:val="EndNote Bibliography Car"/>
    <w:basedOn w:val="Fuentedeprrafopredeter"/>
    <w:link w:val="EndNoteBibliography"/>
    <w:rsid w:val="003F42C3"/>
    <w:rPr>
      <w:rFonts w:ascii="Times New Roman" w:hAnsi="Times New Roman" w:cs="Times New Roman"/>
      <w:noProof/>
      <w:sz w:val="24"/>
      <w:lang w:val="en-US"/>
    </w:rPr>
  </w:style>
  <w:style w:type="paragraph" w:styleId="Descripcin">
    <w:name w:val="caption"/>
    <w:aliases w:val="INDEPEND"/>
    <w:basedOn w:val="Normal"/>
    <w:next w:val="Normal"/>
    <w:link w:val="DescripcinCar"/>
    <w:rsid w:val="0003056D"/>
    <w:pPr>
      <w:spacing w:before="120" w:after="120"/>
      <w:ind w:left="113" w:right="113"/>
    </w:pPr>
    <w:rPr>
      <w:rFonts w:eastAsia="Times New Roman" w:cs="Times New Roman"/>
      <w:bCs/>
      <w:lang w:val="es-ES_tradnl" w:eastAsia="es-UY"/>
    </w:rPr>
  </w:style>
  <w:style w:type="paragraph" w:customStyle="1" w:styleId="TituloIlustracinTabla">
    <w:name w:val="Titulo_Ilustración_Tabla"/>
    <w:basedOn w:val="Descripcin"/>
    <w:next w:val="Normal"/>
    <w:link w:val="TituloIlustracinTablaCar"/>
    <w:qFormat/>
    <w:rsid w:val="0003056D"/>
    <w:pPr>
      <w:spacing w:before="0" w:after="0" w:line="240" w:lineRule="auto"/>
      <w:jc w:val="center"/>
    </w:pPr>
    <w:rPr>
      <w:sz w:val="20"/>
    </w:rPr>
  </w:style>
  <w:style w:type="character" w:customStyle="1" w:styleId="DescripcinCar">
    <w:name w:val="Descripción Car"/>
    <w:aliases w:val="INDEPEND Car"/>
    <w:basedOn w:val="Fuentedeprrafopredeter"/>
    <w:link w:val="Descripcin"/>
    <w:rsid w:val="0003056D"/>
    <w:rPr>
      <w:rFonts w:ascii="Times New Roman" w:eastAsia="Times New Roman" w:hAnsi="Times New Roman" w:cs="Times New Roman"/>
      <w:bCs/>
      <w:sz w:val="24"/>
      <w:lang w:val="es-ES_tradnl" w:eastAsia="es-UY"/>
    </w:rPr>
  </w:style>
  <w:style w:type="character" w:customStyle="1" w:styleId="TituloIlustracinTablaCar">
    <w:name w:val="Titulo_Ilustración_Tabla Car"/>
    <w:basedOn w:val="DescripcinCar"/>
    <w:link w:val="TituloIlustracinTabla"/>
    <w:rsid w:val="0003056D"/>
    <w:rPr>
      <w:rFonts w:ascii="Times New Roman" w:eastAsia="Times New Roman" w:hAnsi="Times New Roman" w:cs="Times New Roman"/>
      <w:bCs/>
      <w:sz w:val="20"/>
      <w:lang w:val="es-ES_tradnl" w:eastAsia="es-UY"/>
    </w:rPr>
  </w:style>
  <w:style w:type="paragraph" w:styleId="TDC2">
    <w:name w:val="toc 2"/>
    <w:basedOn w:val="Normal"/>
    <w:next w:val="Normal"/>
    <w:autoRedefine/>
    <w:uiPriority w:val="39"/>
    <w:unhideWhenUsed/>
    <w:rsid w:val="000F1E36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0F1E36"/>
    <w:pPr>
      <w:spacing w:after="100"/>
      <w:ind w:left="480"/>
    </w:pPr>
  </w:style>
  <w:style w:type="paragraph" w:styleId="Tabladeilustraciones">
    <w:name w:val="table of figures"/>
    <w:basedOn w:val="Normal"/>
    <w:next w:val="Normal"/>
    <w:uiPriority w:val="99"/>
    <w:unhideWhenUsed/>
    <w:rsid w:val="00C6312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lorenciavillar/Downloads/PlantillaDocumentoAnalisisObligatorioP1%20(1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CD3499-51D0-43DD-A39E-7CB3068F3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PlantillaDocumentoAnalisisObligatorioP1 (1).dotx</Template>
  <TotalTime>32</TotalTime>
  <Pages>5</Pages>
  <Words>574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Florencia Villar</cp:lastModifiedBy>
  <cp:revision>1</cp:revision>
  <dcterms:created xsi:type="dcterms:W3CDTF">2021-10-15T21:40:00Z</dcterms:created>
  <dcterms:modified xsi:type="dcterms:W3CDTF">2021-10-15T22:13:00Z</dcterms:modified>
</cp:coreProperties>
</file>